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F0C" w:rsidRPr="00F72593" w:rsidRDefault="00914C45">
      <w:r>
        <w:t xml:space="preserve">Для корабля игрока применен шаблон </w:t>
      </w:r>
      <w:proofErr w:type="spellStart"/>
      <w:r>
        <w:t>синглтон</w:t>
      </w:r>
      <w:proofErr w:type="spellEnd"/>
      <w:r w:rsidR="00F72593">
        <w:t xml:space="preserve">. Идея состоит в </w:t>
      </w:r>
      <w:proofErr w:type="gramStart"/>
      <w:r w:rsidR="00F72593">
        <w:t>том</w:t>
      </w:r>
      <w:proofErr w:type="gramEnd"/>
      <w:r w:rsidR="00F72593">
        <w:t xml:space="preserve"> чтобы создать объект корабль игрока только один раз. Последующие вызовы возвращают ссылку  на ранее созданный объект. </w:t>
      </w:r>
    </w:p>
    <w:p w:rsidR="00914C45" w:rsidRPr="00EF0726" w:rsidRDefault="00914C45" w:rsidP="00914C4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72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F0726">
        <w:rPr>
          <w:rFonts w:ascii="Consolas" w:hAnsi="Consolas" w:cs="Consolas"/>
          <w:color w:val="808080"/>
          <w:sz w:val="19"/>
          <w:szCs w:val="19"/>
        </w:rPr>
        <w:t>///</w:t>
      </w:r>
      <w:r w:rsidRPr="00EF07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F0726">
        <w:rPr>
          <w:rFonts w:ascii="Consolas" w:hAnsi="Consolas" w:cs="Consolas"/>
          <w:color w:val="808080"/>
          <w:sz w:val="19"/>
          <w:szCs w:val="19"/>
        </w:rPr>
        <w:t>&lt;</w:t>
      </w:r>
      <w:r w:rsidRPr="00EF0726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EF0726">
        <w:rPr>
          <w:rFonts w:ascii="Consolas" w:hAnsi="Consolas" w:cs="Consolas"/>
          <w:color w:val="808080"/>
          <w:sz w:val="19"/>
          <w:szCs w:val="19"/>
        </w:rPr>
        <w:t>&gt;</w:t>
      </w:r>
      <w:r w:rsidRPr="00EF0726">
        <w:rPr>
          <w:rFonts w:ascii="Consolas" w:hAnsi="Consolas" w:cs="Consolas"/>
          <w:color w:val="008000"/>
          <w:sz w:val="19"/>
          <w:szCs w:val="19"/>
        </w:rPr>
        <w:t xml:space="preserve">Поле хранит единственный экземпляр </w:t>
      </w:r>
      <w:r w:rsidRPr="00EF0726">
        <w:rPr>
          <w:rFonts w:ascii="Consolas" w:hAnsi="Consolas" w:cs="Consolas"/>
          <w:color w:val="808080"/>
          <w:sz w:val="19"/>
          <w:szCs w:val="19"/>
        </w:rPr>
        <w:t>&lt;/</w:t>
      </w:r>
      <w:r w:rsidRPr="00EF0726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EF0726">
        <w:rPr>
          <w:rFonts w:ascii="Consolas" w:hAnsi="Consolas" w:cs="Consolas"/>
          <w:color w:val="808080"/>
          <w:sz w:val="19"/>
          <w:szCs w:val="19"/>
        </w:rPr>
        <w:t>&gt;</w:t>
      </w:r>
    </w:p>
    <w:p w:rsidR="00914C45" w:rsidRPr="00EF0726" w:rsidRDefault="00914C45" w:rsidP="00914C4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72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F07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7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726">
        <w:rPr>
          <w:rFonts w:ascii="Consolas" w:hAnsi="Consolas" w:cs="Consolas"/>
          <w:color w:val="2B91AF"/>
          <w:sz w:val="19"/>
          <w:szCs w:val="19"/>
          <w:lang w:val="en-US"/>
        </w:rPr>
        <w:t>PlayerShip</w:t>
      </w:r>
      <w:proofErr w:type="spellEnd"/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_instance;</w:t>
      </w:r>
    </w:p>
    <w:p w:rsidR="00914C45" w:rsidRPr="00EF0726" w:rsidRDefault="00914C45" w:rsidP="00914C4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4C45" w:rsidRPr="00EF0726" w:rsidRDefault="00914C45" w:rsidP="00914C4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7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F0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F072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  <w:r w:rsidRPr="00EF0726">
        <w:rPr>
          <w:rFonts w:ascii="Consolas" w:hAnsi="Consolas" w:cs="Consolas"/>
          <w:color w:val="008000"/>
          <w:sz w:val="19"/>
          <w:szCs w:val="19"/>
        </w:rPr>
        <w:t>Статический</w:t>
      </w:r>
      <w:r w:rsidRPr="00EF0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F0726">
        <w:rPr>
          <w:rFonts w:ascii="Consolas" w:hAnsi="Consolas" w:cs="Consolas"/>
          <w:color w:val="008000"/>
          <w:sz w:val="19"/>
          <w:szCs w:val="19"/>
        </w:rPr>
        <w:t>метод</w:t>
      </w:r>
      <w:r w:rsidRPr="00EF0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F0726"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EF0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9379B5" w:rsidRPr="00EF0726">
        <w:rPr>
          <w:rFonts w:ascii="Consolas" w:hAnsi="Consolas" w:cs="Consolas"/>
          <w:color w:val="008000"/>
          <w:sz w:val="19"/>
          <w:szCs w:val="19"/>
        </w:rPr>
        <w:t>экземпляр</w:t>
      </w:r>
      <w:r w:rsidRPr="00EF072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14C45" w:rsidRPr="00EF0726" w:rsidRDefault="00914C45" w:rsidP="00914C4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07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7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726">
        <w:rPr>
          <w:rFonts w:ascii="Consolas" w:hAnsi="Consolas" w:cs="Consolas"/>
          <w:color w:val="2B91AF"/>
          <w:sz w:val="19"/>
          <w:szCs w:val="19"/>
          <w:lang w:val="en-US"/>
        </w:rPr>
        <w:t>PlayerShip</w:t>
      </w:r>
      <w:proofErr w:type="spellEnd"/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>GetShip</w:t>
      </w:r>
      <w:proofErr w:type="spellEnd"/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14C45" w:rsidRPr="00EF0726" w:rsidRDefault="00914C45" w:rsidP="00914C4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14C45" w:rsidRPr="00EF0726" w:rsidRDefault="00914C45" w:rsidP="00914C4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07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(_instance == </w:t>
      </w:r>
      <w:r w:rsidRPr="00EF072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4C45" w:rsidRPr="00EF0726" w:rsidRDefault="00914C45" w:rsidP="00914C4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14C45" w:rsidRPr="00EF0726" w:rsidRDefault="00914C45" w:rsidP="00914C4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F0726">
        <w:rPr>
          <w:rFonts w:ascii="Consolas" w:hAnsi="Consolas" w:cs="Consolas"/>
          <w:color w:val="2B91AF"/>
          <w:sz w:val="19"/>
          <w:szCs w:val="19"/>
          <w:lang w:val="en-US"/>
        </w:rPr>
        <w:t>PlayerShip</w:t>
      </w:r>
      <w:proofErr w:type="spellEnd"/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>PlayerShip</w:t>
      </w:r>
      <w:proofErr w:type="spellEnd"/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07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0726">
        <w:rPr>
          <w:rFonts w:ascii="Consolas" w:hAnsi="Consolas" w:cs="Consolas"/>
          <w:color w:val="2B91AF"/>
          <w:sz w:val="19"/>
          <w:szCs w:val="19"/>
          <w:lang w:val="en-US"/>
        </w:rPr>
        <w:t>PlayerShip</w:t>
      </w:r>
      <w:proofErr w:type="spellEnd"/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4C45" w:rsidRPr="00EF0726" w:rsidRDefault="00914C45" w:rsidP="00914C4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_instance = </w:t>
      </w:r>
      <w:proofErr w:type="spellStart"/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>PlayerShip</w:t>
      </w:r>
      <w:proofErr w:type="spellEnd"/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4C45" w:rsidRPr="00EF0726" w:rsidRDefault="00914C45" w:rsidP="00914C4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07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07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F0726">
        <w:rPr>
          <w:rFonts w:ascii="Consolas" w:hAnsi="Consolas" w:cs="Consolas"/>
          <w:color w:val="000000"/>
          <w:sz w:val="19"/>
          <w:szCs w:val="19"/>
        </w:rPr>
        <w:t>PlayerShip</w:t>
      </w:r>
      <w:proofErr w:type="spellEnd"/>
      <w:r w:rsidRPr="00EF0726">
        <w:rPr>
          <w:rFonts w:ascii="Consolas" w:hAnsi="Consolas" w:cs="Consolas"/>
          <w:color w:val="000000"/>
          <w:sz w:val="19"/>
          <w:szCs w:val="19"/>
        </w:rPr>
        <w:t>;</w:t>
      </w:r>
    </w:p>
    <w:p w:rsidR="00914C45" w:rsidRPr="00EF0726" w:rsidRDefault="00914C45" w:rsidP="00E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72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4C45" w:rsidRPr="00EF0726" w:rsidRDefault="00914C45" w:rsidP="00EF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72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F07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0726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EF0726">
        <w:rPr>
          <w:rFonts w:ascii="Consolas" w:hAnsi="Consolas" w:cs="Consolas"/>
          <w:color w:val="000000"/>
          <w:sz w:val="19"/>
          <w:szCs w:val="19"/>
        </w:rPr>
        <w:t>instance</w:t>
      </w:r>
      <w:proofErr w:type="spellEnd"/>
      <w:r w:rsidRPr="00EF0726">
        <w:rPr>
          <w:rFonts w:ascii="Consolas" w:hAnsi="Consolas" w:cs="Consolas"/>
          <w:color w:val="000000"/>
          <w:sz w:val="19"/>
          <w:szCs w:val="19"/>
        </w:rPr>
        <w:t>;</w:t>
      </w:r>
    </w:p>
    <w:p w:rsidR="00914C45" w:rsidRPr="00EF0726" w:rsidRDefault="00914C45" w:rsidP="00914C45">
      <w:pPr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</w:rPr>
      </w:pPr>
      <w:r w:rsidRPr="00EF07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0726">
        <w:rPr>
          <w:rFonts w:ascii="Consolas" w:hAnsi="Consolas" w:cs="Consolas"/>
          <w:sz w:val="19"/>
          <w:szCs w:val="19"/>
        </w:rPr>
        <w:t xml:space="preserve">      </w:t>
      </w:r>
      <w:r w:rsidRPr="00EF0726"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914C45" w:rsidRPr="00EF0726" w:rsidRDefault="00914C45" w:rsidP="00914C4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EF0726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F0726">
        <w:rPr>
          <w:rFonts w:ascii="Consolas" w:hAnsi="Consolas" w:cs="Consolas"/>
          <w:color w:val="008000"/>
          <w:sz w:val="19"/>
          <w:szCs w:val="19"/>
        </w:rPr>
        <w:t xml:space="preserve">//Конструктор </w:t>
      </w:r>
      <w:r w:rsidR="009379B5" w:rsidRPr="00EF0726">
        <w:rPr>
          <w:rFonts w:ascii="Consolas" w:hAnsi="Consolas" w:cs="Consolas"/>
          <w:color w:val="008000"/>
          <w:sz w:val="19"/>
          <w:szCs w:val="19"/>
        </w:rPr>
        <w:t>сделан</w:t>
      </w:r>
      <w:r w:rsidRPr="00EF0726">
        <w:rPr>
          <w:rFonts w:ascii="Consolas" w:hAnsi="Consolas" w:cs="Consolas"/>
          <w:color w:val="008000"/>
          <w:sz w:val="19"/>
          <w:szCs w:val="19"/>
        </w:rPr>
        <w:t xml:space="preserve"> приватным для применения </w:t>
      </w:r>
      <w:proofErr w:type="spellStart"/>
      <w:r w:rsidRPr="00EF0726">
        <w:rPr>
          <w:rFonts w:ascii="Consolas" w:hAnsi="Consolas" w:cs="Consolas"/>
          <w:color w:val="008000"/>
          <w:sz w:val="19"/>
          <w:szCs w:val="19"/>
        </w:rPr>
        <w:t>синглтона</w:t>
      </w:r>
      <w:proofErr w:type="spellEnd"/>
    </w:p>
    <w:p w:rsidR="00914C45" w:rsidRPr="00EF0726" w:rsidRDefault="00914C45" w:rsidP="00914C4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72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F07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07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F0726">
        <w:rPr>
          <w:rFonts w:ascii="Consolas" w:hAnsi="Consolas" w:cs="Consolas"/>
          <w:color w:val="000000"/>
          <w:sz w:val="19"/>
          <w:szCs w:val="19"/>
        </w:rPr>
        <w:t>PlayerShip</w:t>
      </w:r>
      <w:proofErr w:type="spellEnd"/>
      <w:r w:rsidRPr="00EF0726">
        <w:rPr>
          <w:rFonts w:ascii="Consolas" w:hAnsi="Consolas" w:cs="Consolas"/>
          <w:color w:val="000000"/>
          <w:sz w:val="19"/>
          <w:szCs w:val="19"/>
        </w:rPr>
        <w:t>()</w:t>
      </w:r>
    </w:p>
    <w:p w:rsidR="00914C45" w:rsidRPr="00EF0726" w:rsidRDefault="00914C45" w:rsidP="00914C45">
      <w:pPr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</w:rPr>
      </w:pPr>
      <w:r w:rsidRPr="00EF072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4C45" w:rsidRPr="00EF0726" w:rsidRDefault="00914C45" w:rsidP="00914C4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F0726">
        <w:rPr>
          <w:rFonts w:ascii="Consolas" w:hAnsi="Consolas" w:cs="Consolas"/>
          <w:color w:val="008000"/>
          <w:sz w:val="19"/>
          <w:szCs w:val="19"/>
        </w:rPr>
        <w:t xml:space="preserve">//нельзя напрямую создать </w:t>
      </w:r>
      <w:proofErr w:type="spellStart"/>
      <w:r w:rsidRPr="00EF0726">
        <w:rPr>
          <w:rFonts w:ascii="Consolas" w:hAnsi="Consolas" w:cs="Consolas"/>
          <w:color w:val="008000"/>
          <w:sz w:val="19"/>
          <w:szCs w:val="19"/>
        </w:rPr>
        <w:t>обьект</w:t>
      </w:r>
      <w:proofErr w:type="spellEnd"/>
      <w:r w:rsidRPr="00EF072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EF0726">
        <w:rPr>
          <w:rFonts w:ascii="Consolas" w:hAnsi="Consolas" w:cs="Consolas"/>
          <w:color w:val="008000"/>
          <w:sz w:val="19"/>
          <w:szCs w:val="19"/>
        </w:rPr>
        <w:t>применен</w:t>
      </w:r>
      <w:proofErr w:type="gramEnd"/>
      <w:r w:rsidRPr="00EF072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0726">
        <w:rPr>
          <w:rFonts w:ascii="Consolas" w:hAnsi="Consolas" w:cs="Consolas"/>
          <w:color w:val="008000"/>
          <w:sz w:val="19"/>
          <w:szCs w:val="19"/>
        </w:rPr>
        <w:t>синглтон</w:t>
      </w:r>
      <w:proofErr w:type="spellEnd"/>
    </w:p>
    <w:p w:rsidR="00914C45" w:rsidRPr="00EF0726" w:rsidRDefault="00914C45" w:rsidP="0091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726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EF07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F0726">
        <w:rPr>
          <w:rFonts w:ascii="Consolas" w:hAnsi="Consolas" w:cs="Consolas"/>
          <w:color w:val="008000"/>
          <w:sz w:val="19"/>
          <w:szCs w:val="19"/>
          <w:lang w:val="en-US"/>
        </w:rPr>
        <w:t>PlayerShip</w:t>
      </w:r>
      <w:proofErr w:type="spellEnd"/>
      <w:r w:rsidRPr="00EF0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F0726">
        <w:rPr>
          <w:rFonts w:ascii="Consolas" w:hAnsi="Consolas" w:cs="Consolas"/>
          <w:color w:val="008000"/>
          <w:sz w:val="19"/>
          <w:szCs w:val="19"/>
          <w:lang w:val="en-US"/>
        </w:rPr>
        <w:t>PlayerShip</w:t>
      </w:r>
      <w:proofErr w:type="spellEnd"/>
      <w:r w:rsidRPr="00EF072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EF0726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914C45" w:rsidRPr="00EF0726" w:rsidRDefault="00914C45" w:rsidP="0091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4C45" w:rsidRPr="00F72593" w:rsidRDefault="00914C45" w:rsidP="00914C45">
      <w:pPr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>Player</w:t>
      </w:r>
      <w:bookmarkStart w:id="0" w:name="_GoBack"/>
      <w:bookmarkEnd w:id="0"/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>Ship</w:t>
      </w:r>
      <w:proofErr w:type="spellEnd"/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F0726">
        <w:rPr>
          <w:rFonts w:ascii="Consolas" w:hAnsi="Consolas" w:cs="Consolas"/>
          <w:color w:val="2B91AF"/>
          <w:sz w:val="19"/>
          <w:szCs w:val="19"/>
          <w:lang w:val="en-US"/>
        </w:rPr>
        <w:t>PlayerShip</w:t>
      </w:r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>.GetShip</w:t>
      </w:r>
      <w:proofErr w:type="spellEnd"/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246C" w:rsidRPr="00F72593" w:rsidRDefault="00B3246C" w:rsidP="00914C45">
      <w:pPr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246C" w:rsidRPr="00F72593" w:rsidRDefault="00B3246C" w:rsidP="00914C45">
      <w:pPr>
        <w:shd w:val="clear" w:color="auto" w:fill="FFFFFF" w:themeFill="background1"/>
        <w:rPr>
          <w:lang w:val="en-US"/>
        </w:rPr>
      </w:pPr>
    </w:p>
    <w:sectPr w:rsidR="00B3246C" w:rsidRPr="00F72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C45"/>
    <w:rsid w:val="00293F0C"/>
    <w:rsid w:val="00641483"/>
    <w:rsid w:val="00914C45"/>
    <w:rsid w:val="009379B5"/>
    <w:rsid w:val="00B3246C"/>
    <w:rsid w:val="00EF0726"/>
    <w:rsid w:val="00F7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450F2-77DF-4F1B-8874-B5AD5629A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Рубан</dc:creator>
  <cp:lastModifiedBy>Иван Рубан</cp:lastModifiedBy>
  <cp:revision>6</cp:revision>
  <dcterms:created xsi:type="dcterms:W3CDTF">2015-06-09T11:54:00Z</dcterms:created>
  <dcterms:modified xsi:type="dcterms:W3CDTF">2015-06-09T13:05:00Z</dcterms:modified>
</cp:coreProperties>
</file>